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06194" w14:textId="2F5FEDCB" w:rsidR="0095112C" w:rsidRPr="0058182D" w:rsidRDefault="00CF5750" w:rsidP="00CF5750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58182D">
        <w:rPr>
          <w:b/>
          <w:bCs/>
          <w:color w:val="215E99" w:themeColor="text2" w:themeTint="BF"/>
          <w:sz w:val="40"/>
          <w:szCs w:val="40"/>
        </w:rPr>
        <w:t>AARSHDEEP SINGH</w:t>
      </w:r>
    </w:p>
    <w:p w14:paraId="3BEAE31B" w14:textId="77777777" w:rsidR="00CF5750" w:rsidRDefault="00CF5750" w:rsidP="00CF5750">
      <w:pPr>
        <w:jc w:val="center"/>
        <w:rPr>
          <w:b/>
          <w:bCs/>
          <w:color w:val="215E99" w:themeColor="text2" w:themeTint="BF"/>
          <w:sz w:val="32"/>
          <w:szCs w:val="32"/>
        </w:rPr>
      </w:pPr>
    </w:p>
    <w:p w14:paraId="36F5E3D1" w14:textId="1047F436" w:rsidR="00CF5750" w:rsidRDefault="00CF5750" w:rsidP="00CF5750">
      <w:r>
        <w:rPr>
          <w:b/>
          <w:bCs/>
        </w:rPr>
        <w:t xml:space="preserve">Email: </w:t>
      </w:r>
      <w:hyperlink r:id="rId5" w:history="1">
        <w:r w:rsidRPr="00311235">
          <w:rPr>
            <w:rStyle w:val="Hyperlink"/>
          </w:rPr>
          <w:t>aarshdeepchouhan@gmail.com</w:t>
        </w:r>
      </w:hyperlink>
    </w:p>
    <w:p w14:paraId="652D1E5A" w14:textId="77777777" w:rsidR="00CF5750" w:rsidRDefault="00CF5750" w:rsidP="00CF5750">
      <w:r>
        <w:rPr>
          <w:b/>
          <w:bCs/>
        </w:rPr>
        <w:t xml:space="preserve">Phone: </w:t>
      </w:r>
      <w:r>
        <w:t>+1 (437)-733 1591</w:t>
      </w:r>
    </w:p>
    <w:p w14:paraId="44A339F8" w14:textId="664F0671" w:rsidR="00CF5750" w:rsidRPr="00A66BE3" w:rsidRDefault="00A66BE3" w:rsidP="00CF5750">
      <w:r>
        <w:t xml:space="preserve">| </w:t>
      </w:r>
      <w:hyperlink r:id="rId6" w:history="1">
        <w:r w:rsidRPr="00A66BE3">
          <w:rPr>
            <w:rStyle w:val="Hyperlink"/>
          </w:rPr>
          <w:t>GitH</w:t>
        </w:r>
        <w:r w:rsidRPr="00A66BE3">
          <w:rPr>
            <w:rStyle w:val="Hyperlink"/>
          </w:rPr>
          <w:t>u</w:t>
        </w:r>
        <w:r w:rsidRPr="00A66BE3">
          <w:rPr>
            <w:rStyle w:val="Hyperlink"/>
          </w:rPr>
          <w:t>b</w:t>
        </w:r>
      </w:hyperlink>
      <w:r>
        <w:t xml:space="preserve"> | </w:t>
      </w:r>
      <w:hyperlink r:id="rId7" w:history="1">
        <w:r w:rsidRPr="00A66BE3">
          <w:rPr>
            <w:rStyle w:val="Hyperlink"/>
          </w:rPr>
          <w:t>Portfolio</w:t>
        </w:r>
      </w:hyperlink>
      <w:r>
        <w:t xml:space="preserve"> |</w:t>
      </w:r>
    </w:p>
    <w:p w14:paraId="7A737729" w14:textId="141964F9" w:rsidR="0058182D" w:rsidRDefault="0058182D" w:rsidP="00CF5750"/>
    <w:p w14:paraId="72A22C73" w14:textId="76DF301E" w:rsidR="0058182D" w:rsidRDefault="0058182D" w:rsidP="00CF57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EDUCATION: </w:t>
      </w:r>
    </w:p>
    <w:p w14:paraId="75D15034" w14:textId="77777777" w:rsidR="0058182D" w:rsidRDefault="0058182D" w:rsidP="00CF5750">
      <w:pPr>
        <w:rPr>
          <w:b/>
          <w:bCs/>
          <w:sz w:val="28"/>
          <w:szCs w:val="28"/>
        </w:rPr>
      </w:pPr>
    </w:p>
    <w:p w14:paraId="03F488AC" w14:textId="77777777" w:rsidR="0058182D" w:rsidRDefault="0058182D" w:rsidP="0058182D">
      <w:r>
        <w:t>St. Clair College of Arts and Technology – Windsor, ON</w:t>
      </w:r>
    </w:p>
    <w:p w14:paraId="0CD98658" w14:textId="099884A0" w:rsidR="0058182D" w:rsidRPr="0058182D" w:rsidRDefault="0058182D" w:rsidP="0058182D">
      <w:r>
        <w:rPr>
          <w:i/>
          <w:iCs/>
        </w:rPr>
        <w:t>Diploma in Computer Programming (Expected Completion: 04/2025)</w:t>
      </w:r>
      <w:r>
        <w:t xml:space="preserve"> </w:t>
      </w:r>
    </w:p>
    <w:p w14:paraId="40CBFD9B" w14:textId="114C3DA6" w:rsidR="0058182D" w:rsidRDefault="0058182D" w:rsidP="0058182D">
      <w:pPr>
        <w:pStyle w:val="ListParagraph"/>
        <w:numPr>
          <w:ilvl w:val="0"/>
          <w:numId w:val="1"/>
        </w:numPr>
      </w:pPr>
      <w:r>
        <w:t>Relevant courses: Web Development, Object-Oriented Programming, Database Management.</w:t>
      </w:r>
    </w:p>
    <w:p w14:paraId="2FEDD241" w14:textId="77777777" w:rsidR="0058182D" w:rsidRDefault="0058182D" w:rsidP="0058182D">
      <w:pPr>
        <w:pStyle w:val="ListParagraph"/>
      </w:pPr>
    </w:p>
    <w:p w14:paraId="2C482171" w14:textId="77777777" w:rsidR="0058182D" w:rsidRDefault="0058182D" w:rsidP="0058182D">
      <w:pPr>
        <w:pStyle w:val="ListParagraph"/>
      </w:pPr>
    </w:p>
    <w:p w14:paraId="783DE0FE" w14:textId="60982D09" w:rsidR="0058182D" w:rsidRDefault="0058182D" w:rsidP="0058182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SKILLS:</w:t>
      </w:r>
    </w:p>
    <w:p w14:paraId="51CCF9D2" w14:textId="77777777" w:rsidR="0058182D" w:rsidRDefault="0058182D" w:rsidP="0058182D">
      <w:pPr>
        <w:pStyle w:val="ListParagraph"/>
        <w:ind w:left="0"/>
        <w:rPr>
          <w:b/>
          <w:bCs/>
          <w:sz w:val="28"/>
          <w:szCs w:val="28"/>
        </w:rPr>
      </w:pPr>
    </w:p>
    <w:p w14:paraId="6571F3C2" w14:textId="3834ABF9" w:rsidR="0058182D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Front-end: </w:t>
      </w:r>
      <w:r>
        <w:t>HTML5, CSS3, JavaScript, Angular, React</w:t>
      </w:r>
    </w:p>
    <w:p w14:paraId="2CB6E7C8" w14:textId="77777777" w:rsidR="0058182D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Back-end: </w:t>
      </w:r>
      <w:r>
        <w:t>PHP, Laravel</w:t>
      </w:r>
    </w:p>
    <w:p w14:paraId="64DEB1AF" w14:textId="77777777" w:rsidR="0058182D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>Databases:</w:t>
      </w:r>
      <w:r>
        <w:t xml:space="preserve"> MySQL</w:t>
      </w:r>
    </w:p>
    <w:p w14:paraId="0E3515CC" w14:textId="77777777" w:rsidR="0058182D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>Version Control:</w:t>
      </w:r>
      <w:r>
        <w:t xml:space="preserve"> Git and GitHub</w:t>
      </w:r>
    </w:p>
    <w:p w14:paraId="3BECCEF8" w14:textId="77777777" w:rsidR="00E96FDF" w:rsidRDefault="0058182D" w:rsidP="0058182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Other Programming languages: </w:t>
      </w:r>
      <w:r>
        <w:t xml:space="preserve">Python, Java, </w:t>
      </w:r>
      <w:r w:rsidR="00E96FDF">
        <w:t xml:space="preserve">C#, </w:t>
      </w:r>
      <w:r>
        <w:t>Kotlin</w:t>
      </w:r>
    </w:p>
    <w:p w14:paraId="2CEFC3AD" w14:textId="77777777" w:rsidR="00E96FDF" w:rsidRDefault="00E96FDF" w:rsidP="00E96FDF"/>
    <w:p w14:paraId="23D57C44" w14:textId="510A9BCF" w:rsidR="00E96FDF" w:rsidRDefault="00E96FDF" w:rsidP="00E96FDF">
      <w:pPr>
        <w:rPr>
          <w:b/>
          <w:bCs/>
          <w:sz w:val="28"/>
          <w:szCs w:val="28"/>
        </w:rPr>
      </w:pPr>
      <w:r w:rsidRPr="00E96FDF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ROJECTS</w:t>
      </w:r>
    </w:p>
    <w:p w14:paraId="165CB882" w14:textId="77777777" w:rsidR="00E96FDF" w:rsidRPr="00E96FDF" w:rsidRDefault="00E96FDF" w:rsidP="00E96FDF">
      <w:pPr>
        <w:rPr>
          <w:b/>
          <w:bCs/>
          <w:sz w:val="28"/>
          <w:szCs w:val="28"/>
        </w:rPr>
      </w:pPr>
    </w:p>
    <w:p w14:paraId="500CF247" w14:textId="77777777" w:rsidR="00E96FDF" w:rsidRPr="00E96FDF" w:rsidRDefault="00E96FDF" w:rsidP="00E96FDF">
      <w:pPr>
        <w:rPr>
          <w:b/>
          <w:bCs/>
          <w:sz w:val="28"/>
          <w:szCs w:val="28"/>
        </w:rPr>
      </w:pPr>
      <w:r w:rsidRPr="00E96FDF">
        <w:rPr>
          <w:b/>
          <w:bCs/>
          <w:sz w:val="28"/>
          <w:szCs w:val="28"/>
        </w:rPr>
        <w:t>Portfolio Website</w:t>
      </w:r>
    </w:p>
    <w:p w14:paraId="1BB762C4" w14:textId="77777777" w:rsidR="00E96FDF" w:rsidRPr="00E96FDF" w:rsidRDefault="00E96FDF" w:rsidP="00E96FDF">
      <w:pPr>
        <w:numPr>
          <w:ilvl w:val="0"/>
          <w:numId w:val="2"/>
        </w:numPr>
      </w:pPr>
      <w:r w:rsidRPr="00E96FDF">
        <w:t>Built a personal portfolio website using HTML, CSS, and JavaScript.</w:t>
      </w:r>
    </w:p>
    <w:p w14:paraId="6554ABED" w14:textId="77777777" w:rsidR="00E96FDF" w:rsidRPr="00E96FDF" w:rsidRDefault="00E96FDF" w:rsidP="00E96FDF">
      <w:pPr>
        <w:numPr>
          <w:ilvl w:val="0"/>
          <w:numId w:val="2"/>
        </w:numPr>
      </w:pPr>
      <w:r w:rsidRPr="00E96FDF">
        <w:t>Designed an intuitive and responsive user interface to showcase web development projects.</w:t>
      </w:r>
    </w:p>
    <w:p w14:paraId="7C54A22C" w14:textId="23FF5656" w:rsidR="00E96FDF" w:rsidRDefault="00E96FDF" w:rsidP="00E96FDF">
      <w:pPr>
        <w:numPr>
          <w:ilvl w:val="0"/>
          <w:numId w:val="2"/>
        </w:numPr>
      </w:pPr>
      <w:r w:rsidRPr="00E96FDF">
        <w:t xml:space="preserve">Developed a contact form with </w:t>
      </w:r>
      <w:r w:rsidRPr="00E96FDF">
        <w:t>front-end</w:t>
      </w:r>
      <w:r>
        <w:t xml:space="preserve"> </w:t>
      </w:r>
      <w:r w:rsidRPr="00E96FDF">
        <w:t>only functionality.</w:t>
      </w:r>
    </w:p>
    <w:p w14:paraId="00A6A0F8" w14:textId="77777777" w:rsidR="002D026E" w:rsidRPr="00E96FDF" w:rsidRDefault="002D026E" w:rsidP="002D026E">
      <w:pPr>
        <w:ind w:left="720"/>
      </w:pPr>
    </w:p>
    <w:p w14:paraId="55DE7495" w14:textId="77777777" w:rsidR="00E96FDF" w:rsidRPr="00E96FDF" w:rsidRDefault="00E96FDF" w:rsidP="00E96FDF">
      <w:pPr>
        <w:rPr>
          <w:b/>
          <w:bCs/>
        </w:rPr>
      </w:pPr>
      <w:r w:rsidRPr="00E96FDF">
        <w:rPr>
          <w:b/>
          <w:bCs/>
        </w:rPr>
        <w:lastRenderedPageBreak/>
        <w:t xml:space="preserve">Bestmates Eatery Website </w:t>
      </w:r>
      <w:r w:rsidRPr="00E96FDF">
        <w:rPr>
          <w:b/>
          <w:bCs/>
          <w:i/>
          <w:iCs/>
        </w:rPr>
        <w:t>(In Progress)</w:t>
      </w:r>
    </w:p>
    <w:p w14:paraId="522B690C" w14:textId="77777777" w:rsidR="00E96FDF" w:rsidRPr="00E96FDF" w:rsidRDefault="00E96FDF" w:rsidP="00E96FDF">
      <w:pPr>
        <w:numPr>
          <w:ilvl w:val="0"/>
          <w:numId w:val="3"/>
        </w:numPr>
      </w:pPr>
      <w:r w:rsidRPr="00E96FDF">
        <w:t>Collaborated with the client to gather project requirements and understand their business needs.</w:t>
      </w:r>
    </w:p>
    <w:p w14:paraId="6669C0EE" w14:textId="7DBB86AB" w:rsidR="00E96FDF" w:rsidRPr="00E96FDF" w:rsidRDefault="00E96FDF" w:rsidP="00E96FDF">
      <w:pPr>
        <w:numPr>
          <w:ilvl w:val="0"/>
          <w:numId w:val="3"/>
        </w:numPr>
      </w:pPr>
      <w:r w:rsidRPr="00E96FDF">
        <w:t>Set up Angular for the project structure and initialized a GitHub repository for version control</w:t>
      </w:r>
      <w:r w:rsidR="002D026E">
        <w:t xml:space="preserve"> and </w:t>
      </w:r>
      <w:r w:rsidR="002D026E" w:rsidRPr="002D026E">
        <w:t>prepared</w:t>
      </w:r>
      <w:r w:rsidR="002D026E" w:rsidRPr="002D026E">
        <w:t xml:space="preserve"> the foundation for a scalable and user-friendly restaurant website</w:t>
      </w:r>
      <w:r w:rsidRPr="00E96FDF">
        <w:t>.</w:t>
      </w:r>
    </w:p>
    <w:p w14:paraId="076E970D" w14:textId="77B05CD5" w:rsidR="0058182D" w:rsidRPr="0058182D" w:rsidRDefault="0058182D" w:rsidP="00E96FDF">
      <w:r>
        <w:t xml:space="preserve">   </w:t>
      </w:r>
    </w:p>
    <w:sectPr w:rsidR="0058182D" w:rsidRPr="0058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7151F"/>
    <w:multiLevelType w:val="hybridMultilevel"/>
    <w:tmpl w:val="891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81D1F"/>
    <w:multiLevelType w:val="multilevel"/>
    <w:tmpl w:val="ADA4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E5A58"/>
    <w:multiLevelType w:val="multilevel"/>
    <w:tmpl w:val="5AD6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02">
    <w:abstractNumId w:val="0"/>
  </w:num>
  <w:num w:numId="2" w16cid:durableId="1255700910">
    <w:abstractNumId w:val="1"/>
  </w:num>
  <w:num w:numId="3" w16cid:durableId="1822454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50"/>
    <w:rsid w:val="002D026E"/>
    <w:rsid w:val="0058182D"/>
    <w:rsid w:val="007F5A9B"/>
    <w:rsid w:val="0095112C"/>
    <w:rsid w:val="00960F94"/>
    <w:rsid w:val="00A66BE3"/>
    <w:rsid w:val="00B27C2B"/>
    <w:rsid w:val="00CF5750"/>
    <w:rsid w:val="00E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0DFC"/>
  <w15:chartTrackingRefBased/>
  <w15:docId w15:val="{279A2211-7F76-4EC3-A38E-01047B2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5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7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arshdeepsingh.github.io/Portfolio_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rshdeepSingh?tab=overview&amp;from=2025-01-01&amp;to=2025-01-23" TargetMode="External"/><Relationship Id="rId5" Type="http://schemas.openxmlformats.org/officeDocument/2006/relationships/hyperlink" Target="mailto:aarshdeepchou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Aarshdeep Singh</dc:creator>
  <cp:keywords/>
  <dc:description/>
  <cp:lastModifiedBy>Aarshdeep Singh</cp:lastModifiedBy>
  <cp:revision>6</cp:revision>
  <dcterms:created xsi:type="dcterms:W3CDTF">2025-01-23T06:42:00Z</dcterms:created>
  <dcterms:modified xsi:type="dcterms:W3CDTF">2025-01-23T07:21:00Z</dcterms:modified>
</cp:coreProperties>
</file>